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67104" w14:textId="1D2DE009" w:rsidR="000618F9" w:rsidRDefault="00000000">
      <w:pPr>
        <w:pStyle w:val="Standard"/>
        <w:rPr>
          <w:rFonts w:hint="eastAsia"/>
        </w:rPr>
      </w:pPr>
      <w:r>
        <w:t>Hello {d.firstname}</w:t>
      </w:r>
      <w:r w:rsidR="00894D97">
        <w:t xml:space="preserve"> </w:t>
      </w:r>
      <w:r>
        <w:t>{d.lastname} !</w:t>
      </w:r>
    </w:p>
    <w:sectPr w:rsidR="000618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B0F28" w14:textId="77777777" w:rsidR="00F9338E" w:rsidRDefault="00F9338E">
      <w:pPr>
        <w:rPr>
          <w:rFonts w:hint="eastAsia"/>
        </w:rPr>
      </w:pPr>
      <w:r>
        <w:separator/>
      </w:r>
    </w:p>
  </w:endnote>
  <w:endnote w:type="continuationSeparator" w:id="0">
    <w:p w14:paraId="7C5BA8A8" w14:textId="77777777" w:rsidR="00F9338E" w:rsidRDefault="00F9338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D3D2B" w14:textId="77777777" w:rsidR="00F9338E" w:rsidRDefault="00F9338E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7F3F24FF" w14:textId="77777777" w:rsidR="00F9338E" w:rsidRDefault="00F9338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6F8"/>
    <w:rsid w:val="000618F9"/>
    <w:rsid w:val="00696417"/>
    <w:rsid w:val="00894D97"/>
    <w:rsid w:val="009866F8"/>
    <w:rsid w:val="00D325A3"/>
    <w:rsid w:val="00F93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3EC747"/>
  <w15:docId w15:val="{0DA17206-F504-5F40-BF1D-E0E1957B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briel/Downloads/s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sample.dotx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Gabriel Ajabahian</cp:lastModifiedBy>
  <cp:revision>1</cp:revision>
  <dcterms:created xsi:type="dcterms:W3CDTF">2022-08-28T10:50:00Z</dcterms:created>
  <dcterms:modified xsi:type="dcterms:W3CDTF">2022-08-28T10:50:00Z</dcterms:modified>
</cp:coreProperties>
</file>